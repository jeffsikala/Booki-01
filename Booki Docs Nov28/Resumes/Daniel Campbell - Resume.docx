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8CC" w:rsidRPr="00D21A5A" w:rsidRDefault="005359F2" w:rsidP="009A1DDB">
      <w:pPr>
        <w:pStyle w:val="Name"/>
      </w:pPr>
      <w:r>
        <w:t>Daniel Campbell</w:t>
      </w:r>
      <w:r w:rsidR="00E55655">
        <w:t xml:space="preserve"> </w:t>
      </w:r>
    </w:p>
    <w:p w:rsidR="00405086" w:rsidRDefault="00150FCC" w:rsidP="000F5B2F">
      <w:pPr>
        <w:pStyle w:val="Address"/>
      </w:pPr>
      <w:r>
        <w:rPr>
          <w:rFonts w:ascii="Times New Roman" w:hAnsi="Times New Roman"/>
          <w:sz w:val="24"/>
          <w:szCs w:val="24"/>
        </w:rPr>
        <w:t xml:space="preserve">611 </w:t>
      </w:r>
      <w:proofErr w:type="spellStart"/>
      <w:r>
        <w:rPr>
          <w:rFonts w:ascii="Times New Roman" w:hAnsi="Times New Roman"/>
          <w:sz w:val="24"/>
          <w:szCs w:val="24"/>
        </w:rPr>
        <w:t>Gentrys</w:t>
      </w:r>
      <w:proofErr w:type="spellEnd"/>
      <w:r>
        <w:rPr>
          <w:rFonts w:ascii="Times New Roman" w:hAnsi="Times New Roman"/>
          <w:sz w:val="24"/>
          <w:szCs w:val="24"/>
        </w:rPr>
        <w:t xml:space="preserve"> Walk</w:t>
      </w:r>
      <w:r w:rsidR="008018CC" w:rsidRPr="000F5B2F">
        <w:rPr>
          <w:szCs w:val="14"/>
        </w:rPr>
        <w:sym w:font="Wingdings" w:char="F06C"/>
      </w:r>
      <w:r w:rsidR="0076551E">
        <w:rPr>
          <w:szCs w:val="14"/>
        </w:rPr>
        <w:t xml:space="preserve"> </w:t>
      </w:r>
      <w:r>
        <w:rPr>
          <w:rFonts w:ascii="Times New Roman" w:hAnsi="Times New Roman"/>
          <w:sz w:val="24"/>
          <w:szCs w:val="24"/>
        </w:rPr>
        <w:t>Atlanta</w:t>
      </w:r>
      <w:r w:rsidR="00331BC2">
        <w:rPr>
          <w:rFonts w:ascii="Times New Roman" w:hAnsi="Times New Roman"/>
          <w:sz w:val="24"/>
          <w:szCs w:val="24"/>
        </w:rPr>
        <w:t>, GA 3</w:t>
      </w:r>
      <w:r>
        <w:rPr>
          <w:rFonts w:ascii="Times New Roman" w:hAnsi="Times New Roman"/>
          <w:sz w:val="24"/>
          <w:szCs w:val="24"/>
        </w:rPr>
        <w:t>0342</w:t>
      </w:r>
      <w:r w:rsidR="00E117BA" w:rsidRPr="00557A15">
        <w:rPr>
          <w:rFonts w:ascii="Times New Roman" w:hAnsi="Times New Roman"/>
          <w:sz w:val="24"/>
          <w:szCs w:val="24"/>
        </w:rPr>
        <w:t xml:space="preserve"> </w:t>
      </w:r>
      <w:r w:rsidR="00953140" w:rsidRPr="000F5B2F">
        <w:rPr>
          <w:szCs w:val="14"/>
        </w:rPr>
        <w:sym w:font="Wingdings" w:char="F06C"/>
      </w:r>
      <w:r w:rsidR="00A72870">
        <w:t xml:space="preserve"> </w:t>
      </w:r>
      <w:r w:rsidR="008018CC" w:rsidRPr="000F5B2F">
        <w:t>(</w:t>
      </w:r>
      <w:r w:rsidR="005359F2">
        <w:t>478</w:t>
      </w:r>
      <w:r w:rsidR="008018CC" w:rsidRPr="000F5B2F">
        <w:t xml:space="preserve">) </w:t>
      </w:r>
      <w:r w:rsidR="005359F2">
        <w:t>731</w:t>
      </w:r>
      <w:r w:rsidR="008018CC" w:rsidRPr="000F5B2F">
        <w:t>-</w:t>
      </w:r>
      <w:r w:rsidR="005359F2">
        <w:t>156</w:t>
      </w:r>
      <w:r w:rsidR="00914C08" w:rsidRPr="000F5B2F">
        <w:t>5</w:t>
      </w:r>
      <w:r w:rsidR="00A72870">
        <w:t xml:space="preserve"> </w:t>
      </w:r>
      <w:r w:rsidR="00953140" w:rsidRPr="000F5B2F">
        <w:rPr>
          <w:szCs w:val="14"/>
        </w:rPr>
        <w:sym w:font="Wingdings" w:char="F06C"/>
      </w:r>
      <w:r w:rsidR="008018CC" w:rsidRPr="000F5B2F">
        <w:t xml:space="preserve"> </w:t>
      </w:r>
      <w:r w:rsidR="00877F89" w:rsidRPr="00F70C5D">
        <w:t>dcamp11191@yahoo.com</w:t>
      </w:r>
    </w:p>
    <w:p w:rsidR="00D03ECC" w:rsidRPr="000F5B2F" w:rsidRDefault="00D03ECC" w:rsidP="00D03ECC">
      <w:pPr>
        <w:pStyle w:val="TargetPosition"/>
        <w:rPr>
          <w:bCs/>
          <w:szCs w:val="18"/>
        </w:rPr>
      </w:pPr>
      <w:r>
        <w:t xml:space="preserve">Targeting </w:t>
      </w:r>
      <w:r w:rsidR="00E55655">
        <w:t>Computer Science Intern</w:t>
      </w:r>
      <w:r>
        <w:t xml:space="preserve"> Position</w:t>
      </w:r>
    </w:p>
    <w:p w:rsidR="00C351A3" w:rsidRPr="002B0DAB" w:rsidRDefault="00E76266" w:rsidP="00405086">
      <w:pPr>
        <w:pStyle w:val="Overviewbullets"/>
      </w:pPr>
      <w:r>
        <w:rPr>
          <w:rFonts w:eastAsia="MS Mincho"/>
        </w:rPr>
        <w:t>S</w:t>
      </w:r>
      <w:r w:rsidR="009A1DDB">
        <w:rPr>
          <w:rFonts w:eastAsia="MS Mincho"/>
        </w:rPr>
        <w:t xml:space="preserve">trong academic </w:t>
      </w:r>
      <w:r w:rsidR="005359F2">
        <w:rPr>
          <w:rFonts w:eastAsia="MS Mincho"/>
        </w:rPr>
        <w:t xml:space="preserve">background in </w:t>
      </w:r>
      <w:r w:rsidR="0097566C">
        <w:rPr>
          <w:rFonts w:eastAsia="MS Mincho"/>
        </w:rPr>
        <w:t>E</w:t>
      </w:r>
      <w:r w:rsidR="00B36696">
        <w:rPr>
          <w:rFonts w:eastAsia="MS Mincho"/>
        </w:rPr>
        <w:t>lectronics</w:t>
      </w:r>
      <w:r w:rsidR="005359F2">
        <w:rPr>
          <w:rFonts w:eastAsia="MS Mincho"/>
        </w:rPr>
        <w:t xml:space="preserve"> and </w:t>
      </w:r>
      <w:r w:rsidR="00A223FD">
        <w:rPr>
          <w:rFonts w:eastAsia="MS Mincho"/>
        </w:rPr>
        <w:t>I</w:t>
      </w:r>
      <w:r w:rsidR="0097566C">
        <w:rPr>
          <w:rFonts w:eastAsia="MS Mincho"/>
        </w:rPr>
        <w:t>nformation T</w:t>
      </w:r>
      <w:r w:rsidR="00B03289">
        <w:rPr>
          <w:rFonts w:eastAsia="MS Mincho"/>
        </w:rPr>
        <w:t>echnology</w:t>
      </w:r>
    </w:p>
    <w:p w:rsidR="008018CC" w:rsidRDefault="00755904" w:rsidP="00405086">
      <w:pPr>
        <w:pStyle w:val="Overviewbullets"/>
      </w:pPr>
      <w:r>
        <w:t>Excellent</w:t>
      </w:r>
      <w:r w:rsidR="008018CC" w:rsidRPr="00D94C82">
        <w:t xml:space="preserve"> </w:t>
      </w:r>
      <w:r w:rsidR="009C6B1D">
        <w:t>problem-</w:t>
      </w:r>
      <w:r w:rsidR="00E76266">
        <w:t>solving</w:t>
      </w:r>
      <w:r w:rsidR="00914C08" w:rsidRPr="00D94C82">
        <w:t xml:space="preserve"> </w:t>
      </w:r>
      <w:r w:rsidR="009A1DDB">
        <w:t xml:space="preserve">skills </w:t>
      </w:r>
    </w:p>
    <w:p w:rsidR="005664E5" w:rsidRDefault="00E76266" w:rsidP="00876086">
      <w:pPr>
        <w:pStyle w:val="Overviewbullets"/>
      </w:pPr>
      <w:r>
        <w:t>A quick learner who masters</w:t>
      </w:r>
      <w:r w:rsidR="00DA741B" w:rsidRPr="000630BC">
        <w:t xml:space="preserve"> new technology</w:t>
      </w:r>
    </w:p>
    <w:p w:rsidR="00E76266" w:rsidRDefault="00E76266" w:rsidP="00876086">
      <w:pPr>
        <w:pStyle w:val="Overviewbullets"/>
      </w:pPr>
      <w:r>
        <w:t>E</w:t>
      </w:r>
      <w:r w:rsidR="00DA741B" w:rsidRPr="000630BC">
        <w:t>qually successful in both t</w:t>
      </w:r>
      <w:r w:rsidR="00B46952">
        <w:t>eam and self-directed settings</w:t>
      </w:r>
    </w:p>
    <w:p w:rsidR="00E76266" w:rsidRDefault="00E76266" w:rsidP="00876086">
      <w:pPr>
        <w:pStyle w:val="Overviewbullets"/>
      </w:pPr>
      <w:r>
        <w:rPr>
          <w:rFonts w:eastAsia="MS Mincho" w:cs="Tahoma"/>
        </w:rPr>
        <w:t>S</w:t>
      </w:r>
      <w:r w:rsidR="00876086">
        <w:t>trong communicator</w:t>
      </w:r>
      <w:r>
        <w:t xml:space="preserve"> </w:t>
      </w:r>
      <w:r w:rsidR="00755904">
        <w:t>who can articulate and work with customers, team members</w:t>
      </w:r>
      <w:r>
        <w:t xml:space="preserve"> and management</w:t>
      </w:r>
    </w:p>
    <w:p w:rsidR="00876086" w:rsidRDefault="00755904" w:rsidP="00876086">
      <w:pPr>
        <w:pStyle w:val="Overviewbullets"/>
      </w:pPr>
      <w:r>
        <w:t>Ability to take a</w:t>
      </w:r>
      <w:r w:rsidR="00876086">
        <w:t xml:space="preserve"> lead </w:t>
      </w:r>
      <w:r>
        <w:t xml:space="preserve">role </w:t>
      </w:r>
      <w:r w:rsidR="00876086">
        <w:t>in many situations</w:t>
      </w:r>
      <w:r>
        <w:t xml:space="preserve"> while continuing to meet</w:t>
      </w:r>
      <w:r w:rsidR="0069301D">
        <w:t xml:space="preserve"> deadlines</w:t>
      </w:r>
    </w:p>
    <w:p w:rsidR="00755904" w:rsidRDefault="00755904" w:rsidP="00755904">
      <w:pPr>
        <w:pStyle w:val="Overviewbullets"/>
      </w:pPr>
      <w:r>
        <w:t>P</w:t>
      </w:r>
      <w:r w:rsidRPr="002B0DAB">
        <w:t xml:space="preserve">roficient in a range of computer </w:t>
      </w:r>
      <w:r w:rsidR="00150FCC">
        <w:t>l</w:t>
      </w:r>
      <w:r w:rsidR="0069301D">
        <w:t>anguages including</w:t>
      </w:r>
      <w:r w:rsidRPr="00755904">
        <w:t xml:space="preserve"> </w:t>
      </w:r>
      <w:r w:rsidR="0069301D">
        <w:t>Java, C+</w:t>
      </w:r>
      <w:r w:rsidR="005418AB">
        <w:t>,</w:t>
      </w:r>
      <w:r w:rsidR="0069301D">
        <w:t xml:space="preserve"> and C++</w:t>
      </w:r>
      <w:r w:rsidRPr="00876086">
        <w:t xml:space="preserve"> </w:t>
      </w:r>
    </w:p>
    <w:p w:rsidR="0069301D" w:rsidRDefault="002E486A" w:rsidP="00755904">
      <w:pPr>
        <w:pStyle w:val="Overviewbullets"/>
      </w:pPr>
      <w:r>
        <w:t>I have</w:t>
      </w:r>
      <w:r w:rsidR="0069301D">
        <w:t xml:space="preserve"> understanding of HTML/CSS, Java Script,</w:t>
      </w:r>
      <w:r>
        <w:t xml:space="preserve"> SQL,</w:t>
      </w:r>
      <w:r w:rsidR="0069301D">
        <w:t xml:space="preserve"> and Data structures </w:t>
      </w:r>
    </w:p>
    <w:p w:rsidR="00150FCC" w:rsidRDefault="00150FCC" w:rsidP="00755904">
      <w:pPr>
        <w:pStyle w:val="Overviewbullets"/>
      </w:pPr>
      <w:r>
        <w:t xml:space="preserve">I’ve also worked with Big Data Analytics like Hadoop, Casandra, and SAS </w:t>
      </w:r>
    </w:p>
    <w:p w:rsidR="00CC2254" w:rsidRPr="002B0DAB" w:rsidRDefault="00CC2254" w:rsidP="00CC2254">
      <w:pPr>
        <w:pStyle w:val="SectionHeader"/>
      </w:pPr>
      <w:r w:rsidRPr="008C41D8">
        <w:t>Education</w:t>
      </w:r>
    </w:p>
    <w:tbl>
      <w:tblPr>
        <w:tblW w:w="10815" w:type="dxa"/>
        <w:tblInd w:w="108" w:type="dxa"/>
        <w:tblLook w:val="00A0" w:firstRow="1" w:lastRow="0" w:firstColumn="1" w:lastColumn="0" w:noHBand="0" w:noVBand="0"/>
      </w:tblPr>
      <w:tblGrid>
        <w:gridCol w:w="3695"/>
        <w:gridCol w:w="7120"/>
      </w:tblGrid>
      <w:tr w:rsidR="00CC69CB" w:rsidRPr="00A97E7F" w:rsidTr="00E76266">
        <w:trPr>
          <w:trHeight w:val="1777"/>
        </w:trPr>
        <w:tc>
          <w:tcPr>
            <w:tcW w:w="3695" w:type="dxa"/>
          </w:tcPr>
          <w:p w:rsidR="00B731F4" w:rsidRDefault="00B731F4" w:rsidP="0097566C">
            <w:pPr>
              <w:pStyle w:val="Location"/>
            </w:pPr>
            <w:r>
              <w:t>Georgia State University</w:t>
            </w:r>
          </w:p>
          <w:p w:rsidR="00B731F4" w:rsidRPr="00B731F4" w:rsidRDefault="00E76266" w:rsidP="0097566C">
            <w:pPr>
              <w:pStyle w:val="PlainText"/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sz w:val="19"/>
              </w:rPr>
              <w:t>Major</w:t>
            </w:r>
            <w:r w:rsidR="00E55655">
              <w:rPr>
                <w:rFonts w:ascii="Verdana" w:hAnsi="Verdana"/>
                <w:sz w:val="19"/>
              </w:rPr>
              <w:t xml:space="preserve"> Computer Science</w:t>
            </w:r>
          </w:p>
          <w:p w:rsidR="00B731F4" w:rsidRDefault="00B731F4" w:rsidP="0097566C">
            <w:pPr>
              <w:pStyle w:val="Location"/>
            </w:pPr>
          </w:p>
          <w:p w:rsidR="00385E16" w:rsidRDefault="00385E16" w:rsidP="0097566C">
            <w:pPr>
              <w:pStyle w:val="Location"/>
              <w:ind w:right="-198"/>
            </w:pPr>
            <w:r>
              <w:t>Georgia Military College</w:t>
            </w:r>
          </w:p>
          <w:p w:rsidR="00821186" w:rsidRDefault="00385E16" w:rsidP="0097566C">
            <w:pPr>
              <w:pStyle w:val="Location"/>
            </w:pPr>
            <w:r>
              <w:t>Major Information</w:t>
            </w:r>
            <w:r w:rsidR="00821186">
              <w:t xml:space="preserve"> </w:t>
            </w:r>
            <w:r w:rsidR="00213C51">
              <w:t>T</w:t>
            </w:r>
            <w:r w:rsidR="00821186">
              <w:t>e</w:t>
            </w:r>
            <w:r>
              <w:t>chnology</w:t>
            </w:r>
          </w:p>
          <w:p w:rsidR="00385E16" w:rsidRDefault="00385E16" w:rsidP="0097566C">
            <w:pPr>
              <w:pStyle w:val="Location"/>
            </w:pPr>
          </w:p>
          <w:p w:rsidR="00C8722E" w:rsidRDefault="00C06D5B" w:rsidP="0097566C">
            <w:pPr>
              <w:pStyle w:val="Location"/>
            </w:pPr>
            <w:r>
              <w:t>Central</w:t>
            </w:r>
            <w:r w:rsidR="00A6389B">
              <w:t xml:space="preserve"> Georgia Technical College</w:t>
            </w:r>
            <w:r w:rsidR="00CC69CB" w:rsidRPr="00913576">
              <w:t xml:space="preserve"> </w:t>
            </w:r>
          </w:p>
          <w:p w:rsidR="00E76266" w:rsidRDefault="00E76266" w:rsidP="00E76266">
            <w:pPr>
              <w:pStyle w:val="Location"/>
            </w:pPr>
            <w:r>
              <w:t xml:space="preserve">Major Electronics </w:t>
            </w:r>
          </w:p>
          <w:p w:rsidR="00CC69CB" w:rsidRPr="00913576" w:rsidRDefault="00CC69CB" w:rsidP="0097566C">
            <w:pPr>
              <w:pStyle w:val="Location"/>
            </w:pPr>
          </w:p>
        </w:tc>
        <w:tc>
          <w:tcPr>
            <w:tcW w:w="7120" w:type="dxa"/>
          </w:tcPr>
          <w:p w:rsidR="00385E16" w:rsidRDefault="00B731F4" w:rsidP="00E76266">
            <w:pPr>
              <w:pStyle w:val="Dates"/>
              <w:ind w:left="-468"/>
              <w:jc w:val="center"/>
            </w:pPr>
            <w:r>
              <w:t>January 2015 - Present</w:t>
            </w:r>
          </w:p>
          <w:p w:rsidR="00B731F4" w:rsidRDefault="00B731F4" w:rsidP="0097566C">
            <w:pPr>
              <w:pStyle w:val="Dates"/>
              <w:ind w:left="-468"/>
            </w:pPr>
          </w:p>
          <w:p w:rsidR="00B731F4" w:rsidRDefault="00B731F4" w:rsidP="0097566C">
            <w:pPr>
              <w:pStyle w:val="Dates"/>
              <w:ind w:left="-468"/>
            </w:pPr>
          </w:p>
          <w:p w:rsidR="00821186" w:rsidRDefault="00821186" w:rsidP="0097566C">
            <w:pPr>
              <w:pStyle w:val="Dates"/>
              <w:ind w:left="-468"/>
              <w:jc w:val="center"/>
            </w:pPr>
          </w:p>
          <w:p w:rsidR="00821186" w:rsidRDefault="00213C51" w:rsidP="0097566C">
            <w:pPr>
              <w:pStyle w:val="Dates"/>
              <w:ind w:right="-198"/>
              <w:jc w:val="left"/>
            </w:pPr>
            <w:r>
              <w:t xml:space="preserve">   </w:t>
            </w:r>
            <w:r w:rsidR="00E76266">
              <w:t xml:space="preserve">                            </w:t>
            </w:r>
            <w:r w:rsidR="00544620">
              <w:t>Associate</w:t>
            </w:r>
            <w:r w:rsidR="00821186">
              <w:t>s</w:t>
            </w:r>
            <w:r w:rsidR="00E76266">
              <w:t xml:space="preserve"> Degree </w:t>
            </w:r>
            <w:r w:rsidR="00821186">
              <w:t xml:space="preserve"> December</w:t>
            </w:r>
            <w:r>
              <w:t xml:space="preserve"> 2014</w:t>
            </w:r>
          </w:p>
          <w:p w:rsidR="00213C51" w:rsidRDefault="00213C51" w:rsidP="0097566C">
            <w:pPr>
              <w:pStyle w:val="Dates"/>
              <w:jc w:val="left"/>
            </w:pPr>
          </w:p>
          <w:p w:rsidR="00821186" w:rsidRDefault="00821186" w:rsidP="0097566C">
            <w:pPr>
              <w:pStyle w:val="Dates"/>
              <w:ind w:left="-468"/>
              <w:jc w:val="center"/>
            </w:pPr>
          </w:p>
          <w:p w:rsidR="00CC69CB" w:rsidRPr="009D6815" w:rsidRDefault="00E76266" w:rsidP="00E76266">
            <w:pPr>
              <w:pStyle w:val="Dates"/>
              <w:ind w:left="-468"/>
              <w:jc w:val="center"/>
            </w:pPr>
            <w:r>
              <w:t xml:space="preserve">                    </w:t>
            </w:r>
            <w:r w:rsidR="00FF69B6">
              <w:t>D</w:t>
            </w:r>
            <w:r w:rsidR="00877F89">
              <w:t>iploma</w:t>
            </w:r>
            <w:r w:rsidR="00FF69B6">
              <w:t xml:space="preserve"> </w:t>
            </w:r>
            <w:r w:rsidR="00E117BA">
              <w:t>Certification December 2012</w:t>
            </w:r>
          </w:p>
        </w:tc>
      </w:tr>
      <w:tr w:rsidR="00EF384C" w:rsidRPr="00A97E7F" w:rsidTr="00E76266">
        <w:trPr>
          <w:trHeight w:val="192"/>
        </w:trPr>
        <w:tc>
          <w:tcPr>
            <w:tcW w:w="3695" w:type="dxa"/>
          </w:tcPr>
          <w:p w:rsidR="00213C51" w:rsidRPr="00213C51" w:rsidRDefault="00213C51" w:rsidP="00E76266">
            <w:pPr>
              <w:pStyle w:val="Location"/>
            </w:pPr>
          </w:p>
        </w:tc>
        <w:tc>
          <w:tcPr>
            <w:tcW w:w="7120" w:type="dxa"/>
          </w:tcPr>
          <w:p w:rsidR="00EF384C" w:rsidRDefault="00EF384C" w:rsidP="0097566C">
            <w:pPr>
              <w:pStyle w:val="Dates"/>
            </w:pPr>
          </w:p>
        </w:tc>
      </w:tr>
      <w:tr w:rsidR="00E76266" w:rsidRPr="00A97E7F" w:rsidTr="00E76266">
        <w:trPr>
          <w:trHeight w:val="205"/>
        </w:trPr>
        <w:tc>
          <w:tcPr>
            <w:tcW w:w="3695" w:type="dxa"/>
          </w:tcPr>
          <w:p w:rsidR="00E76266" w:rsidRDefault="00E76266" w:rsidP="0097566C">
            <w:pPr>
              <w:pStyle w:val="Location"/>
            </w:pPr>
          </w:p>
        </w:tc>
        <w:tc>
          <w:tcPr>
            <w:tcW w:w="7120" w:type="dxa"/>
          </w:tcPr>
          <w:p w:rsidR="00E76266" w:rsidRDefault="00E76266" w:rsidP="0097566C">
            <w:pPr>
              <w:pStyle w:val="Dates"/>
            </w:pPr>
          </w:p>
        </w:tc>
      </w:tr>
    </w:tbl>
    <w:p w:rsidR="00CC2254" w:rsidRDefault="00CC2254" w:rsidP="00D03ECC">
      <w:pPr>
        <w:pStyle w:val="SectionHeader"/>
      </w:pPr>
      <w:r w:rsidRPr="00CE5B6A">
        <w:t>Experience</w:t>
      </w:r>
    </w:p>
    <w:p w:rsidR="005759E3" w:rsidRDefault="005759E3" w:rsidP="00B31CBA">
      <w:pPr>
        <w:pStyle w:val="NoSpacing"/>
        <w:rPr>
          <w:b/>
        </w:rPr>
      </w:pPr>
      <w:r>
        <w:rPr>
          <w:b/>
        </w:rPr>
        <w:t>Male Nurse</w:t>
      </w:r>
    </w:p>
    <w:p w:rsidR="005759E3" w:rsidRDefault="005759E3" w:rsidP="00B31CBA">
      <w:pPr>
        <w:pStyle w:val="NoSpacing"/>
      </w:pPr>
      <w:r w:rsidRPr="005759E3">
        <w:t>Dr. Gustafson Chiropractic</w:t>
      </w:r>
      <w:r>
        <w:t xml:space="preserve">                                                                          December 2015- Present</w:t>
      </w:r>
    </w:p>
    <w:p w:rsidR="005759E3" w:rsidRDefault="005759E3" w:rsidP="00B31CBA">
      <w:pPr>
        <w:pStyle w:val="NoSpacing"/>
      </w:pPr>
    </w:p>
    <w:p w:rsidR="005759E3" w:rsidRDefault="005759E3" w:rsidP="005759E3">
      <w:pPr>
        <w:pStyle w:val="NoSpacing"/>
        <w:numPr>
          <w:ilvl w:val="0"/>
          <w:numId w:val="36"/>
        </w:numPr>
      </w:pPr>
      <w:r w:rsidRPr="005759E3">
        <w:t>We provide advanced spinal correction utilizing "state of the art" chiropractic techniques.</w:t>
      </w:r>
    </w:p>
    <w:p w:rsidR="005759E3" w:rsidRDefault="005759E3" w:rsidP="005759E3">
      <w:pPr>
        <w:pStyle w:val="NoSpacing"/>
        <w:numPr>
          <w:ilvl w:val="0"/>
          <w:numId w:val="36"/>
        </w:numPr>
      </w:pPr>
      <w:r>
        <w:t>Coach</w:t>
      </w:r>
      <w:r w:rsidRPr="005759E3">
        <w:t xml:space="preserve"> our patients on certain activities they should avoid or do differently to avoid aggravating their particular health challenge</w:t>
      </w:r>
      <w:r w:rsidR="00150FCC">
        <w:t>.</w:t>
      </w:r>
    </w:p>
    <w:p w:rsidR="005759E3" w:rsidRDefault="00150FCC" w:rsidP="00150FCC">
      <w:pPr>
        <w:pStyle w:val="NoSpacing"/>
        <w:numPr>
          <w:ilvl w:val="0"/>
          <w:numId w:val="36"/>
        </w:numPr>
      </w:pPr>
      <w:r>
        <w:t>P</w:t>
      </w:r>
      <w:r w:rsidR="005759E3">
        <w:t>hysi</w:t>
      </w:r>
      <w:r>
        <w:t>ological therapeutic procedures we do in the clinic are u</w:t>
      </w:r>
      <w:r w:rsidR="005759E3">
        <w:t>ltrasound</w:t>
      </w:r>
      <w:r>
        <w:t>,</w:t>
      </w:r>
      <w:r w:rsidR="005759E3">
        <w:t xml:space="preserve"> </w:t>
      </w:r>
      <w:r>
        <w:t>e</w:t>
      </w:r>
      <w:r w:rsidR="005759E3">
        <w:t>lectrical</w:t>
      </w:r>
      <w:r>
        <w:t xml:space="preserve"> </w:t>
      </w:r>
      <w:r w:rsidR="005759E3">
        <w:t>muscle stimulation</w:t>
      </w:r>
      <w:r>
        <w:t>,</w:t>
      </w:r>
      <w:r w:rsidR="005759E3">
        <w:t xml:space="preserve"> </w:t>
      </w:r>
      <w:r>
        <w:t>m</w:t>
      </w:r>
      <w:r w:rsidR="005759E3">
        <w:t xml:space="preserve">anual </w:t>
      </w:r>
      <w:r>
        <w:t>therapy,</w:t>
      </w:r>
      <w:r w:rsidR="005759E3">
        <w:t xml:space="preserve"> </w:t>
      </w:r>
      <w:r>
        <w:t>m</w:t>
      </w:r>
      <w:r w:rsidR="005759E3">
        <w:t>echanical traction</w:t>
      </w:r>
      <w:r>
        <w:t>, c</w:t>
      </w:r>
      <w:r w:rsidR="005759E3">
        <w:t>ryotherapy</w:t>
      </w:r>
      <w:r>
        <w:t>, p</w:t>
      </w:r>
      <w:r w:rsidR="005759E3">
        <w:t>ercussive massag</w:t>
      </w:r>
      <w:r>
        <w:t>e, and m</w:t>
      </w:r>
      <w:r w:rsidR="005759E3">
        <w:t>oist heat therapy</w:t>
      </w:r>
      <w:r>
        <w:t>.</w:t>
      </w:r>
    </w:p>
    <w:p w:rsidR="00150FCC" w:rsidRPr="005759E3" w:rsidRDefault="00150FCC" w:rsidP="00150FCC">
      <w:pPr>
        <w:pStyle w:val="NoSpacing"/>
        <w:numPr>
          <w:ilvl w:val="0"/>
          <w:numId w:val="36"/>
        </w:numPr>
      </w:pPr>
      <w:r w:rsidRPr="00150FCC">
        <w:t>We provide specific recommendations on nutritional supplements and healthy food choices to enhance our patient´s return to optimal health</w:t>
      </w:r>
      <w:r>
        <w:t>.</w:t>
      </w:r>
    </w:p>
    <w:p w:rsidR="005759E3" w:rsidRDefault="005759E3" w:rsidP="00B31CBA">
      <w:pPr>
        <w:pStyle w:val="NoSpacing"/>
        <w:rPr>
          <w:b/>
        </w:rPr>
      </w:pPr>
    </w:p>
    <w:p w:rsidR="00015A63" w:rsidRPr="00015A63" w:rsidRDefault="005759E3" w:rsidP="00B31CBA">
      <w:pPr>
        <w:pStyle w:val="NoSpacing"/>
      </w:pPr>
      <w:r>
        <w:rPr>
          <w:b/>
        </w:rPr>
        <w:t xml:space="preserve">Computer </w:t>
      </w:r>
      <w:r w:rsidR="00015A63">
        <w:rPr>
          <w:b/>
        </w:rPr>
        <w:t xml:space="preserve">Sales Consultant                                                   </w:t>
      </w:r>
      <w:r>
        <w:rPr>
          <w:b/>
        </w:rPr>
        <w:t xml:space="preserve">                        </w:t>
      </w:r>
      <w:r w:rsidR="00015A63" w:rsidRPr="00015A63">
        <w:t xml:space="preserve">October 2015-Present </w:t>
      </w:r>
    </w:p>
    <w:p w:rsidR="00015A63" w:rsidRDefault="00015A63" w:rsidP="00B31CBA">
      <w:pPr>
        <w:pStyle w:val="NoSpacing"/>
      </w:pPr>
      <w:r>
        <w:t>Best Buy</w:t>
      </w:r>
    </w:p>
    <w:p w:rsidR="00015A63" w:rsidRDefault="00015A63" w:rsidP="00B31CBA">
      <w:pPr>
        <w:pStyle w:val="NoSpacing"/>
        <w:rPr>
          <w:b/>
        </w:rPr>
      </w:pPr>
    </w:p>
    <w:p w:rsidR="00015A63" w:rsidRDefault="00755904" w:rsidP="00015A63">
      <w:pPr>
        <w:pStyle w:val="NoSpacing"/>
        <w:numPr>
          <w:ilvl w:val="0"/>
          <w:numId w:val="35"/>
        </w:numPr>
      </w:pPr>
      <w:r>
        <w:t xml:space="preserve">Responsible for </w:t>
      </w:r>
      <w:r w:rsidR="00015A63" w:rsidRPr="00015A63">
        <w:t xml:space="preserve">selling products and services, </w:t>
      </w:r>
      <w:r>
        <w:t xml:space="preserve">while </w:t>
      </w:r>
      <w:r w:rsidR="00015A63" w:rsidRPr="00015A63">
        <w:t xml:space="preserve">working closely with other members of the sales team. </w:t>
      </w:r>
    </w:p>
    <w:p w:rsidR="00015A63" w:rsidRDefault="00755904" w:rsidP="00015A63">
      <w:pPr>
        <w:pStyle w:val="NoSpacing"/>
        <w:numPr>
          <w:ilvl w:val="0"/>
          <w:numId w:val="35"/>
        </w:numPr>
      </w:pPr>
      <w:r>
        <w:t>Assist customers</w:t>
      </w:r>
      <w:r w:rsidR="009B0629">
        <w:t xml:space="preserve"> make</w:t>
      </w:r>
      <w:r>
        <w:t xml:space="preserve"> informed decisions</w:t>
      </w:r>
      <w:r w:rsidR="00863B29">
        <w:t xml:space="preserve"> regarding computer purchases using my accumulated knowledge of the various products and capabilities</w:t>
      </w:r>
    </w:p>
    <w:p w:rsidR="00863B29" w:rsidRDefault="00863B29" w:rsidP="00015A63">
      <w:pPr>
        <w:pStyle w:val="NoSpacing"/>
        <w:numPr>
          <w:ilvl w:val="0"/>
          <w:numId w:val="35"/>
        </w:numPr>
      </w:pPr>
      <w:r>
        <w:lastRenderedPageBreak/>
        <w:t xml:space="preserve">Continually expanding </w:t>
      </w:r>
      <w:r w:rsidR="00015A63" w:rsidRPr="00015A63">
        <w:t>knowledge</w:t>
      </w:r>
      <w:r>
        <w:t xml:space="preserve"> base to create, </w:t>
      </w:r>
      <w:r w:rsidR="00015A63" w:rsidRPr="00015A63">
        <w:t>ease and add value to the Best Buy shopping experience</w:t>
      </w:r>
      <w:r>
        <w:t xml:space="preserve"> for customers</w:t>
      </w:r>
    </w:p>
    <w:p w:rsidR="00015A63" w:rsidRDefault="00863B29" w:rsidP="00015A63">
      <w:pPr>
        <w:pStyle w:val="NoSpacing"/>
        <w:numPr>
          <w:ilvl w:val="0"/>
          <w:numId w:val="35"/>
        </w:numPr>
      </w:pPr>
      <w:r>
        <w:t>Ensure</w:t>
      </w:r>
      <w:r w:rsidR="00015A63" w:rsidRPr="00015A63">
        <w:t xml:space="preserve"> customers’ end-to-end needs are</w:t>
      </w:r>
      <w:r w:rsidR="009C6B1D">
        <w:t xml:space="preserve"> </w:t>
      </w:r>
      <w:r w:rsidR="00015A63" w:rsidRPr="00015A63">
        <w:t xml:space="preserve">met. </w:t>
      </w:r>
    </w:p>
    <w:p w:rsidR="00015A63" w:rsidRPr="00015A63" w:rsidRDefault="00015A63" w:rsidP="00015A63">
      <w:pPr>
        <w:pStyle w:val="NoSpacing"/>
        <w:numPr>
          <w:ilvl w:val="0"/>
          <w:numId w:val="35"/>
        </w:numPr>
      </w:pPr>
      <w:r>
        <w:t>D</w:t>
      </w:r>
      <w:r w:rsidRPr="00015A63">
        <w:t>eliver unique customer value by developing strong relationships with customers</w:t>
      </w:r>
      <w:r w:rsidR="00863B29">
        <w:t xml:space="preserve"> for repeat business.</w:t>
      </w:r>
    </w:p>
    <w:p w:rsidR="00015A63" w:rsidRDefault="00015A63" w:rsidP="00B31CBA">
      <w:pPr>
        <w:pStyle w:val="NoSpacing"/>
        <w:rPr>
          <w:b/>
        </w:rPr>
      </w:pPr>
    </w:p>
    <w:p w:rsidR="00997572" w:rsidRDefault="00997572" w:rsidP="00B31CBA">
      <w:pPr>
        <w:pStyle w:val="NoSpacing"/>
        <w:rPr>
          <w:b/>
        </w:rPr>
      </w:pPr>
      <w:r>
        <w:rPr>
          <w:b/>
        </w:rPr>
        <w:t xml:space="preserve">Promotions Team                                                          </w:t>
      </w:r>
      <w:r w:rsidR="00015A63">
        <w:rPr>
          <w:b/>
        </w:rPr>
        <w:t xml:space="preserve">                      </w:t>
      </w:r>
      <w:r w:rsidR="00015A63">
        <w:t>April 2015-October 2015</w:t>
      </w:r>
    </w:p>
    <w:p w:rsidR="00997572" w:rsidRPr="00997572" w:rsidRDefault="00997572" w:rsidP="00B31CBA">
      <w:pPr>
        <w:pStyle w:val="NoSpacing"/>
      </w:pPr>
      <w:r w:rsidRPr="00997572">
        <w:t>The Atlanta Braves</w:t>
      </w:r>
    </w:p>
    <w:p w:rsidR="00997572" w:rsidRPr="00997572" w:rsidRDefault="00997572" w:rsidP="00B31CBA">
      <w:pPr>
        <w:pStyle w:val="NoSpacing"/>
      </w:pPr>
    </w:p>
    <w:p w:rsidR="00997572" w:rsidRDefault="00863B29" w:rsidP="00997572">
      <w:pPr>
        <w:pStyle w:val="NoSpacing"/>
        <w:numPr>
          <w:ilvl w:val="0"/>
          <w:numId w:val="33"/>
        </w:numPr>
      </w:pPr>
      <w:r>
        <w:t>Provided g</w:t>
      </w:r>
      <w:r w:rsidR="00997572">
        <w:t>reat</w:t>
      </w:r>
      <w:r w:rsidR="00997572" w:rsidRPr="00997572">
        <w:t xml:space="preserve"> </w:t>
      </w:r>
      <w:r>
        <w:t>customer service at game booths while maintaining</w:t>
      </w:r>
      <w:r w:rsidR="00997572" w:rsidRPr="00997572">
        <w:t xml:space="preserve"> equipment</w:t>
      </w:r>
      <w:r>
        <w:t xml:space="preserve"> </w:t>
      </w:r>
      <w:r w:rsidR="00997572" w:rsidRPr="00997572">
        <w:t>at</w:t>
      </w:r>
      <w:r w:rsidR="009824D9">
        <w:t xml:space="preserve"> desired levels to </w:t>
      </w:r>
      <w:r>
        <w:t>ensure it’s</w:t>
      </w:r>
      <w:r w:rsidR="00997572" w:rsidRPr="00997572">
        <w:t xml:space="preserve"> working properly. </w:t>
      </w:r>
      <w:r w:rsidR="00997572">
        <w:t xml:space="preserve"> </w:t>
      </w:r>
    </w:p>
    <w:p w:rsidR="00997572" w:rsidRDefault="00E76266" w:rsidP="00997572">
      <w:pPr>
        <w:pStyle w:val="NoSpacing"/>
        <w:numPr>
          <w:ilvl w:val="0"/>
          <w:numId w:val="33"/>
        </w:numPr>
      </w:pPr>
      <w:r>
        <w:t>Responsible</w:t>
      </w:r>
      <w:r w:rsidR="00863B29">
        <w:t xml:space="preserve"> </w:t>
      </w:r>
      <w:r w:rsidR="00997572" w:rsidRPr="00997572">
        <w:t>stock</w:t>
      </w:r>
      <w:r w:rsidR="00863B29">
        <w:t>ing</w:t>
      </w:r>
      <w:r w:rsidR="00997572" w:rsidRPr="00997572">
        <w:t xml:space="preserve"> </w:t>
      </w:r>
      <w:r w:rsidR="00863B29" w:rsidRPr="00997572">
        <w:t>inventory</w:t>
      </w:r>
      <w:r w:rsidR="00997572" w:rsidRPr="00997572">
        <w:t xml:space="preserve"> </w:t>
      </w:r>
      <w:r w:rsidR="00863B29">
        <w:t xml:space="preserve">and handling </w:t>
      </w:r>
      <w:r w:rsidR="00997572" w:rsidRPr="00997572">
        <w:t>cash /credit transactions</w:t>
      </w:r>
      <w:r w:rsidR="00863B29">
        <w:t xml:space="preserve"> while </w:t>
      </w:r>
    </w:p>
    <w:p w:rsidR="00997572" w:rsidRPr="00997572" w:rsidRDefault="00997572" w:rsidP="00997572">
      <w:pPr>
        <w:pStyle w:val="NoSpacing"/>
        <w:numPr>
          <w:ilvl w:val="0"/>
          <w:numId w:val="33"/>
        </w:numPr>
      </w:pPr>
      <w:r w:rsidRPr="00997572">
        <w:t>Assist with all promotional item giveaways.</w:t>
      </w:r>
    </w:p>
    <w:p w:rsidR="00997572" w:rsidRPr="00997572" w:rsidRDefault="00997572" w:rsidP="00B31CBA">
      <w:pPr>
        <w:pStyle w:val="NoSpacing"/>
      </w:pPr>
    </w:p>
    <w:p w:rsidR="00863B29" w:rsidRDefault="00863B29" w:rsidP="00B31CBA">
      <w:pPr>
        <w:pStyle w:val="NoSpacing"/>
        <w:rPr>
          <w:b/>
        </w:rPr>
      </w:pPr>
    </w:p>
    <w:p w:rsidR="00997572" w:rsidRDefault="00997572" w:rsidP="00B31CBA">
      <w:pPr>
        <w:pStyle w:val="NoSpacing"/>
        <w:rPr>
          <w:b/>
        </w:rPr>
      </w:pPr>
      <w:bookmarkStart w:id="0" w:name="_GoBack"/>
      <w:bookmarkEnd w:id="0"/>
      <w:r>
        <w:rPr>
          <w:b/>
        </w:rPr>
        <w:t>Valet</w:t>
      </w:r>
    </w:p>
    <w:p w:rsidR="00997572" w:rsidRPr="00997572" w:rsidRDefault="00997572" w:rsidP="00997572">
      <w:pPr>
        <w:pStyle w:val="NoSpacing"/>
      </w:pPr>
      <w:r w:rsidRPr="00997572">
        <w:t>AAA Parking</w:t>
      </w:r>
      <w:r w:rsidR="00755904">
        <w:tab/>
      </w:r>
      <w:r w:rsidR="00755904">
        <w:tab/>
      </w:r>
      <w:r w:rsidR="00755904">
        <w:tab/>
      </w:r>
      <w:r w:rsidR="00755904">
        <w:tab/>
      </w:r>
      <w:r w:rsidR="00755904">
        <w:tab/>
      </w:r>
      <w:r w:rsidR="00755904">
        <w:tab/>
      </w:r>
      <w:r w:rsidR="00755904">
        <w:tab/>
      </w:r>
      <w:r w:rsidR="00755904">
        <w:tab/>
      </w:r>
      <w:r w:rsidR="00755904">
        <w:tab/>
      </w:r>
      <w:r w:rsidR="00015A63">
        <w:t>April 2015-October 2015</w:t>
      </w:r>
    </w:p>
    <w:p w:rsidR="00997572" w:rsidRDefault="00755904" w:rsidP="00755904">
      <w:pPr>
        <w:pStyle w:val="NoSpacing"/>
        <w:tabs>
          <w:tab w:val="left" w:pos="3135"/>
        </w:tabs>
        <w:rPr>
          <w:b/>
        </w:rPr>
      </w:pPr>
      <w:r>
        <w:rPr>
          <w:b/>
        </w:rPr>
        <w:tab/>
      </w:r>
    </w:p>
    <w:p w:rsidR="00997572" w:rsidRDefault="009824D9" w:rsidP="00997572">
      <w:pPr>
        <w:pStyle w:val="NoSpacing"/>
        <w:numPr>
          <w:ilvl w:val="0"/>
          <w:numId w:val="34"/>
        </w:numPr>
      </w:pPr>
      <w:r>
        <w:t>Enhance v</w:t>
      </w:r>
      <w:r w:rsidR="00997572" w:rsidRPr="00997572">
        <w:t>alue by</w:t>
      </w:r>
      <w:r>
        <w:t xml:space="preserve"> e</w:t>
      </w:r>
      <w:r w:rsidR="00997572" w:rsidRPr="00997572">
        <w:t xml:space="preserve">nsuring </w:t>
      </w:r>
      <w:r>
        <w:t>e</w:t>
      </w:r>
      <w:r w:rsidR="00997572" w:rsidRPr="00997572">
        <w:t xml:space="preserve">xcellent </w:t>
      </w:r>
      <w:r>
        <w:t>e</w:t>
      </w:r>
      <w:r w:rsidR="00997572" w:rsidRPr="00997572">
        <w:t>xperie</w:t>
      </w:r>
      <w:r w:rsidR="00997572">
        <w:t>nces</w:t>
      </w:r>
      <w:r>
        <w:t xml:space="preserve"> for each customer</w:t>
      </w:r>
      <w:r w:rsidR="00997572">
        <w:t xml:space="preserve">. </w:t>
      </w:r>
    </w:p>
    <w:p w:rsidR="00997572" w:rsidRDefault="00997572" w:rsidP="00997572">
      <w:pPr>
        <w:pStyle w:val="NoSpacing"/>
        <w:numPr>
          <w:ilvl w:val="0"/>
          <w:numId w:val="34"/>
        </w:numPr>
      </w:pPr>
      <w:r>
        <w:t>P</w:t>
      </w:r>
      <w:r w:rsidR="009824D9">
        <w:t>rovide</w:t>
      </w:r>
      <w:r w:rsidRPr="00997572">
        <w:t xml:space="preserve"> unparalleled parking manage</w:t>
      </w:r>
      <w:r w:rsidR="009824D9">
        <w:t xml:space="preserve">ment by valuing every vehicle not matter the model </w:t>
      </w:r>
    </w:p>
    <w:p w:rsidR="00997572" w:rsidRDefault="00997572" w:rsidP="00B31CBA">
      <w:pPr>
        <w:pStyle w:val="NoSpacing"/>
        <w:rPr>
          <w:b/>
        </w:rPr>
      </w:pPr>
    </w:p>
    <w:p w:rsidR="00997572" w:rsidRDefault="00997572" w:rsidP="00B31CBA">
      <w:pPr>
        <w:pStyle w:val="NoSpacing"/>
        <w:rPr>
          <w:b/>
        </w:rPr>
      </w:pPr>
    </w:p>
    <w:p w:rsidR="00B36696" w:rsidRDefault="00B31CBA" w:rsidP="00B31CBA">
      <w:pPr>
        <w:pStyle w:val="NoSpacing"/>
      </w:pPr>
      <w:r>
        <w:rPr>
          <w:b/>
        </w:rPr>
        <w:t xml:space="preserve">Pizza </w:t>
      </w:r>
      <w:r w:rsidR="00520463">
        <w:rPr>
          <w:b/>
        </w:rPr>
        <w:t>Chef/</w:t>
      </w:r>
      <w:r>
        <w:rPr>
          <w:b/>
        </w:rPr>
        <w:t>Delivery Driver</w:t>
      </w:r>
      <w:r w:rsidR="00B36696">
        <w:tab/>
      </w:r>
      <w:r w:rsidR="00B36696">
        <w:tab/>
      </w:r>
      <w:r w:rsidR="00B36696">
        <w:tab/>
      </w:r>
      <w:r w:rsidR="00B36696">
        <w:tab/>
      </w:r>
      <w:r w:rsidR="00B36696">
        <w:tab/>
      </w:r>
      <w:r w:rsidR="00B36696">
        <w:tab/>
      </w:r>
      <w:r w:rsidR="00B36696">
        <w:tab/>
      </w:r>
      <w:r w:rsidR="00B36696" w:rsidRPr="00B36696">
        <w:t xml:space="preserve">     </w:t>
      </w:r>
      <w:r w:rsidR="00997572">
        <w:t xml:space="preserve"> </w:t>
      </w:r>
      <w:r>
        <w:t>M</w:t>
      </w:r>
      <w:r w:rsidR="00997572">
        <w:t>ay 2012-Dec 2014</w:t>
      </w:r>
    </w:p>
    <w:p w:rsidR="00B31CBA" w:rsidRDefault="00B31CBA" w:rsidP="00B31CBA">
      <w:pPr>
        <w:pStyle w:val="NoSpacing"/>
      </w:pPr>
      <w:r>
        <w:t>My Fathers Place</w:t>
      </w:r>
    </w:p>
    <w:p w:rsidR="00B31CBA" w:rsidRDefault="00B31CBA" w:rsidP="00B31CBA">
      <w:pPr>
        <w:pStyle w:val="NoSpacing"/>
      </w:pPr>
    </w:p>
    <w:p w:rsidR="00C95332" w:rsidRDefault="00520463" w:rsidP="00C95332">
      <w:pPr>
        <w:pStyle w:val="NoSpacing"/>
        <w:numPr>
          <w:ilvl w:val="0"/>
          <w:numId w:val="30"/>
        </w:numPr>
      </w:pPr>
      <w:r>
        <w:t>Prepared</w:t>
      </w:r>
      <w:r w:rsidR="009824D9">
        <w:t xml:space="preserve"> &amp; Delivered</w:t>
      </w:r>
      <w:r w:rsidR="00C95332">
        <w:t xml:space="preserve"> food</w:t>
      </w:r>
      <w:r w:rsidR="009824D9">
        <w:t xml:space="preserve"> </w:t>
      </w:r>
      <w:r w:rsidR="009B0629">
        <w:t xml:space="preserve">to </w:t>
      </w:r>
      <w:r w:rsidR="00C95332">
        <w:t>customers quickly and efficiently while main</w:t>
      </w:r>
      <w:r w:rsidR="009B0629">
        <w:t>taining</w:t>
      </w:r>
      <w:r>
        <w:t xml:space="preserve"> professional demeanor</w:t>
      </w:r>
    </w:p>
    <w:p w:rsidR="009824D9" w:rsidRDefault="009824D9" w:rsidP="0038334E">
      <w:pPr>
        <w:pStyle w:val="NoSpacing"/>
        <w:numPr>
          <w:ilvl w:val="0"/>
          <w:numId w:val="30"/>
        </w:numPr>
      </w:pPr>
      <w:r>
        <w:t xml:space="preserve">Responsible for accurately </w:t>
      </w:r>
      <w:r w:rsidR="00C95332">
        <w:t>bill</w:t>
      </w:r>
      <w:r>
        <w:t>ing and collecting amount owed from customers</w:t>
      </w:r>
    </w:p>
    <w:p w:rsidR="00C95332" w:rsidRDefault="009824D9" w:rsidP="0038334E">
      <w:pPr>
        <w:pStyle w:val="NoSpacing"/>
        <w:numPr>
          <w:ilvl w:val="0"/>
          <w:numId w:val="30"/>
        </w:numPr>
      </w:pPr>
      <w:r>
        <w:t xml:space="preserve">Reconciled collections before turning </w:t>
      </w:r>
      <w:r w:rsidR="00520463">
        <w:t>amount</w:t>
      </w:r>
      <w:r>
        <w:t>s over</w:t>
      </w:r>
      <w:r w:rsidR="00520463">
        <w:t xml:space="preserve"> to</w:t>
      </w:r>
      <w:r>
        <w:t xml:space="preserve"> the</w:t>
      </w:r>
      <w:r w:rsidR="00520463">
        <w:t xml:space="preserve"> manager</w:t>
      </w:r>
    </w:p>
    <w:p w:rsidR="00C95332" w:rsidRDefault="00C95332" w:rsidP="00C95332">
      <w:pPr>
        <w:pStyle w:val="ListParagraph"/>
      </w:pPr>
    </w:p>
    <w:p w:rsidR="00696393" w:rsidRDefault="00CC2254" w:rsidP="00D03ECC">
      <w:pPr>
        <w:pStyle w:val="SectionHeader"/>
      </w:pPr>
      <w:r w:rsidRPr="00696393">
        <w:t>Available for Relocation &amp; Travel</w:t>
      </w:r>
    </w:p>
    <w:sectPr w:rsidR="00696393" w:rsidSect="000E101A">
      <w:headerReference w:type="default" r:id="rId12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AD3" w:rsidRDefault="00CA7AD3" w:rsidP="00914C08">
      <w:r>
        <w:separator/>
      </w:r>
    </w:p>
  </w:endnote>
  <w:endnote w:type="continuationSeparator" w:id="0">
    <w:p w:rsidR="00CA7AD3" w:rsidRDefault="00CA7AD3" w:rsidP="0091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AD3" w:rsidRDefault="00CA7AD3" w:rsidP="00914C08">
      <w:r>
        <w:separator/>
      </w:r>
    </w:p>
  </w:footnote>
  <w:footnote w:type="continuationSeparator" w:id="0">
    <w:p w:rsidR="00CA7AD3" w:rsidRDefault="00CA7AD3" w:rsidP="0091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03" w:rsidRDefault="00470F03" w:rsidP="005C01D1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844396"/>
    <w:multiLevelType w:val="hybridMultilevel"/>
    <w:tmpl w:val="97F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91608"/>
    <w:multiLevelType w:val="hybridMultilevel"/>
    <w:tmpl w:val="3A36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CD30F8"/>
    <w:multiLevelType w:val="hybridMultilevel"/>
    <w:tmpl w:val="8B2A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045E3"/>
    <w:multiLevelType w:val="hybridMultilevel"/>
    <w:tmpl w:val="DF1C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C1103"/>
    <w:multiLevelType w:val="hybridMultilevel"/>
    <w:tmpl w:val="09E4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04CCA"/>
    <w:multiLevelType w:val="hybridMultilevel"/>
    <w:tmpl w:val="6D2C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25450"/>
    <w:multiLevelType w:val="hybridMultilevel"/>
    <w:tmpl w:val="75A0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18"/>
  </w:num>
  <w:num w:numId="4">
    <w:abstractNumId w:val="22"/>
  </w:num>
  <w:num w:numId="5">
    <w:abstractNumId w:val="32"/>
  </w:num>
  <w:num w:numId="6">
    <w:abstractNumId w:val="14"/>
  </w:num>
  <w:num w:numId="7">
    <w:abstractNumId w:val="19"/>
  </w:num>
  <w:num w:numId="8">
    <w:abstractNumId w:val="16"/>
  </w:num>
  <w:num w:numId="9">
    <w:abstractNumId w:val="17"/>
  </w:num>
  <w:num w:numId="10">
    <w:abstractNumId w:val="30"/>
  </w:num>
  <w:num w:numId="11">
    <w:abstractNumId w:val="25"/>
  </w:num>
  <w:num w:numId="12">
    <w:abstractNumId w:val="27"/>
  </w:num>
  <w:num w:numId="13">
    <w:abstractNumId w:val="24"/>
  </w:num>
  <w:num w:numId="14">
    <w:abstractNumId w:val="0"/>
  </w:num>
  <w:num w:numId="15">
    <w:abstractNumId w:val="35"/>
  </w:num>
  <w:num w:numId="16">
    <w:abstractNumId w:val="23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9"/>
  </w:num>
  <w:num w:numId="28">
    <w:abstractNumId w:val="11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26"/>
  </w:num>
  <w:num w:numId="32">
    <w:abstractNumId w:val="12"/>
  </w:num>
  <w:num w:numId="33">
    <w:abstractNumId w:val="31"/>
  </w:num>
  <w:num w:numId="34">
    <w:abstractNumId w:val="28"/>
  </w:num>
  <w:num w:numId="35">
    <w:abstractNumId w:val="13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9B"/>
    <w:rsid w:val="00015A63"/>
    <w:rsid w:val="00060CBE"/>
    <w:rsid w:val="000630BC"/>
    <w:rsid w:val="00075841"/>
    <w:rsid w:val="000773C7"/>
    <w:rsid w:val="000904C1"/>
    <w:rsid w:val="000E03BD"/>
    <w:rsid w:val="000E101A"/>
    <w:rsid w:val="000F568D"/>
    <w:rsid w:val="000F5B2F"/>
    <w:rsid w:val="00122491"/>
    <w:rsid w:val="00123043"/>
    <w:rsid w:val="00131C3F"/>
    <w:rsid w:val="001410ED"/>
    <w:rsid w:val="00142353"/>
    <w:rsid w:val="00150FCC"/>
    <w:rsid w:val="00161780"/>
    <w:rsid w:val="0016591A"/>
    <w:rsid w:val="00187931"/>
    <w:rsid w:val="00195192"/>
    <w:rsid w:val="001E0F6F"/>
    <w:rsid w:val="001F6109"/>
    <w:rsid w:val="00213C51"/>
    <w:rsid w:val="00224859"/>
    <w:rsid w:val="00234A41"/>
    <w:rsid w:val="00250260"/>
    <w:rsid w:val="0025727B"/>
    <w:rsid w:val="002641D4"/>
    <w:rsid w:val="00266DF5"/>
    <w:rsid w:val="00271BBF"/>
    <w:rsid w:val="00287536"/>
    <w:rsid w:val="002A3160"/>
    <w:rsid w:val="002B0DAB"/>
    <w:rsid w:val="002E486A"/>
    <w:rsid w:val="002F2C12"/>
    <w:rsid w:val="00307047"/>
    <w:rsid w:val="00331BC2"/>
    <w:rsid w:val="00343729"/>
    <w:rsid w:val="003463FF"/>
    <w:rsid w:val="00347CDD"/>
    <w:rsid w:val="0036752D"/>
    <w:rsid w:val="00372533"/>
    <w:rsid w:val="003738E7"/>
    <w:rsid w:val="00382792"/>
    <w:rsid w:val="0038334E"/>
    <w:rsid w:val="00385E16"/>
    <w:rsid w:val="003A0492"/>
    <w:rsid w:val="003B3C10"/>
    <w:rsid w:val="003F770D"/>
    <w:rsid w:val="00405086"/>
    <w:rsid w:val="0041777F"/>
    <w:rsid w:val="004228CA"/>
    <w:rsid w:val="00433A3F"/>
    <w:rsid w:val="0044308C"/>
    <w:rsid w:val="0045233B"/>
    <w:rsid w:val="00467EFB"/>
    <w:rsid w:val="00470F03"/>
    <w:rsid w:val="004852A6"/>
    <w:rsid w:val="004E4E52"/>
    <w:rsid w:val="004E5E54"/>
    <w:rsid w:val="00501A38"/>
    <w:rsid w:val="00515D2B"/>
    <w:rsid w:val="00520463"/>
    <w:rsid w:val="00522DE0"/>
    <w:rsid w:val="005359F2"/>
    <w:rsid w:val="005418AB"/>
    <w:rsid w:val="00542909"/>
    <w:rsid w:val="00542DA3"/>
    <w:rsid w:val="00543869"/>
    <w:rsid w:val="00544620"/>
    <w:rsid w:val="00552E44"/>
    <w:rsid w:val="005664E5"/>
    <w:rsid w:val="005759E3"/>
    <w:rsid w:val="00587DF6"/>
    <w:rsid w:val="005A590A"/>
    <w:rsid w:val="005C01D1"/>
    <w:rsid w:val="00602A06"/>
    <w:rsid w:val="00605344"/>
    <w:rsid w:val="006075E0"/>
    <w:rsid w:val="00632995"/>
    <w:rsid w:val="00654633"/>
    <w:rsid w:val="0069301D"/>
    <w:rsid w:val="00694768"/>
    <w:rsid w:val="00696393"/>
    <w:rsid w:val="006F0CAA"/>
    <w:rsid w:val="0070268E"/>
    <w:rsid w:val="0073434C"/>
    <w:rsid w:val="007422E1"/>
    <w:rsid w:val="007449A1"/>
    <w:rsid w:val="00755904"/>
    <w:rsid w:val="0076551E"/>
    <w:rsid w:val="007E1795"/>
    <w:rsid w:val="008018CC"/>
    <w:rsid w:val="008048FF"/>
    <w:rsid w:val="00821186"/>
    <w:rsid w:val="008333E4"/>
    <w:rsid w:val="00851C2F"/>
    <w:rsid w:val="008569AE"/>
    <w:rsid w:val="0085708D"/>
    <w:rsid w:val="00863B29"/>
    <w:rsid w:val="00876086"/>
    <w:rsid w:val="00877F89"/>
    <w:rsid w:val="008B0F4F"/>
    <w:rsid w:val="008B31B7"/>
    <w:rsid w:val="008B4CE7"/>
    <w:rsid w:val="008C41D8"/>
    <w:rsid w:val="008D0B30"/>
    <w:rsid w:val="008D5ECF"/>
    <w:rsid w:val="009069E9"/>
    <w:rsid w:val="00913576"/>
    <w:rsid w:val="00914C08"/>
    <w:rsid w:val="009239A4"/>
    <w:rsid w:val="0094541A"/>
    <w:rsid w:val="00953140"/>
    <w:rsid w:val="00955357"/>
    <w:rsid w:val="009659B6"/>
    <w:rsid w:val="0097566C"/>
    <w:rsid w:val="009824D9"/>
    <w:rsid w:val="00997572"/>
    <w:rsid w:val="009A1DDB"/>
    <w:rsid w:val="009B0629"/>
    <w:rsid w:val="009C6B1D"/>
    <w:rsid w:val="009D574B"/>
    <w:rsid w:val="009D6815"/>
    <w:rsid w:val="00A010C7"/>
    <w:rsid w:val="00A04AAE"/>
    <w:rsid w:val="00A07DC9"/>
    <w:rsid w:val="00A223FD"/>
    <w:rsid w:val="00A32862"/>
    <w:rsid w:val="00A6389B"/>
    <w:rsid w:val="00A72870"/>
    <w:rsid w:val="00A869B8"/>
    <w:rsid w:val="00A977C8"/>
    <w:rsid w:val="00A97E7F"/>
    <w:rsid w:val="00AA33CE"/>
    <w:rsid w:val="00AD7F2D"/>
    <w:rsid w:val="00B03289"/>
    <w:rsid w:val="00B2089A"/>
    <w:rsid w:val="00B31CBA"/>
    <w:rsid w:val="00B36696"/>
    <w:rsid w:val="00B46952"/>
    <w:rsid w:val="00B53B6A"/>
    <w:rsid w:val="00B657A9"/>
    <w:rsid w:val="00B71FE9"/>
    <w:rsid w:val="00B731F4"/>
    <w:rsid w:val="00B82063"/>
    <w:rsid w:val="00B8400A"/>
    <w:rsid w:val="00B85C75"/>
    <w:rsid w:val="00BA3849"/>
    <w:rsid w:val="00BB688C"/>
    <w:rsid w:val="00BC4B1F"/>
    <w:rsid w:val="00BD3A1E"/>
    <w:rsid w:val="00BD5927"/>
    <w:rsid w:val="00BF4853"/>
    <w:rsid w:val="00C032D7"/>
    <w:rsid w:val="00C03AEA"/>
    <w:rsid w:val="00C06D5B"/>
    <w:rsid w:val="00C351A3"/>
    <w:rsid w:val="00C40FAF"/>
    <w:rsid w:val="00C51442"/>
    <w:rsid w:val="00C644C6"/>
    <w:rsid w:val="00C776F1"/>
    <w:rsid w:val="00C82DCE"/>
    <w:rsid w:val="00C8722E"/>
    <w:rsid w:val="00C95332"/>
    <w:rsid w:val="00C97D03"/>
    <w:rsid w:val="00CA7AD3"/>
    <w:rsid w:val="00CB4E36"/>
    <w:rsid w:val="00CC2254"/>
    <w:rsid w:val="00CC2CE6"/>
    <w:rsid w:val="00CC69CB"/>
    <w:rsid w:val="00CD7208"/>
    <w:rsid w:val="00CE45C8"/>
    <w:rsid w:val="00CE5B6A"/>
    <w:rsid w:val="00CF3BF2"/>
    <w:rsid w:val="00D03ECC"/>
    <w:rsid w:val="00D21A5A"/>
    <w:rsid w:val="00D308F5"/>
    <w:rsid w:val="00D36010"/>
    <w:rsid w:val="00D813DA"/>
    <w:rsid w:val="00D94C82"/>
    <w:rsid w:val="00D97C57"/>
    <w:rsid w:val="00DA741B"/>
    <w:rsid w:val="00DD0308"/>
    <w:rsid w:val="00DD46B9"/>
    <w:rsid w:val="00DE0510"/>
    <w:rsid w:val="00DE6ADA"/>
    <w:rsid w:val="00E01311"/>
    <w:rsid w:val="00E01409"/>
    <w:rsid w:val="00E01DFC"/>
    <w:rsid w:val="00E117BA"/>
    <w:rsid w:val="00E16EE8"/>
    <w:rsid w:val="00E25D08"/>
    <w:rsid w:val="00E5228A"/>
    <w:rsid w:val="00E55655"/>
    <w:rsid w:val="00E76266"/>
    <w:rsid w:val="00E952BC"/>
    <w:rsid w:val="00EE69D3"/>
    <w:rsid w:val="00EE6D7A"/>
    <w:rsid w:val="00EE75CE"/>
    <w:rsid w:val="00EF384C"/>
    <w:rsid w:val="00F02EC8"/>
    <w:rsid w:val="00F143D4"/>
    <w:rsid w:val="00F30BD7"/>
    <w:rsid w:val="00F55969"/>
    <w:rsid w:val="00F56747"/>
    <w:rsid w:val="00F70A30"/>
    <w:rsid w:val="00F70C5D"/>
    <w:rsid w:val="00F76611"/>
    <w:rsid w:val="00F77295"/>
    <w:rsid w:val="00F9356A"/>
    <w:rsid w:val="00FA02D8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08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049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A02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A02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A02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A02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A02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02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96393"/>
    <w:rPr>
      <w:rFonts w:ascii="Courier New" w:hAnsi="Courier New" w:cs="Courier New"/>
    </w:rPr>
  </w:style>
  <w:style w:type="paragraph" w:styleId="Title">
    <w:name w:val="Title"/>
    <w:basedOn w:val="Normal"/>
    <w:qFormat/>
    <w:rsid w:val="00FA02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A02D8"/>
    <w:rPr>
      <w:color w:val="0000FF"/>
      <w:u w:val="single"/>
    </w:rPr>
  </w:style>
  <w:style w:type="paragraph" w:styleId="BodyText">
    <w:name w:val="Body Text"/>
    <w:basedOn w:val="Normal"/>
    <w:semiHidden/>
    <w:rsid w:val="00FA02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rsid w:val="000E101A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3738E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67EF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F76611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F384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65463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JobText"/>
    <w:link w:val="JobTitleboldCharChar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03EC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F766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E101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795"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NoSpacing">
    <w:name w:val="No Spacing"/>
    <w:uiPriority w:val="1"/>
    <w:qFormat/>
    <w:rsid w:val="00B31CBA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%20D\AppData\Roaming\Microsoft\Templates\MN_CollegeGra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54273f5f-0609-4a9f-b4f1-69297ffa9b8c</TemplateGUID>
    <TemplateBuildVersion>8</TemplateBuildVersion>
    <TemplateBuildDate>2009-10-11T21:44:14.7865965-04:00</TemplateBuildDate>
  </TemplateProperties>
</Monster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7CD4367-91CC-4E07-ABA7-6276A1BAB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EC07D-47D5-425F-8EC5-BAACEC0F88B7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792A1E54-C2B4-4364-A109-6F0AE7DB860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58B4F1FF-3EE3-4034-9303-33CB9A5078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D5A2039-C885-4C05-B088-144BA9EE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MN_CollegeGradResume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2015-10-28T19:11:00Z</dcterms:created>
  <dcterms:modified xsi:type="dcterms:W3CDTF">2016-03-08T21:34:00Z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TC103779639990</vt:lpwstr>
  </property>
</Properties>
</file>